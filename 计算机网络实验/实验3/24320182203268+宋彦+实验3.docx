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9573232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99573232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2970445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62970445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83093294" w:edGrp="everyone"/>
      <w:r w:rsidR="00A863CF">
        <w:rPr>
          <w:rFonts w:ascii="Times New Roman" w:hAnsi="Times New Roman" w:hint="eastAsia"/>
          <w:b/>
          <w:sz w:val="28"/>
          <w:szCs w:val="28"/>
          <w:u w:val="single"/>
        </w:rPr>
        <w:t>宋彦</w:t>
      </w:r>
      <w:permEnd w:id="148309329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92252606" w:edGrp="everyone"/>
      <w:r w:rsidR="00A863CF">
        <w:rPr>
          <w:rFonts w:ascii="Times New Roman" w:hAnsi="Times New Roman"/>
          <w:b/>
          <w:sz w:val="28"/>
          <w:szCs w:val="28"/>
          <w:u w:val="single"/>
        </w:rPr>
        <w:t>24320182203268</w:t>
      </w:r>
      <w:permEnd w:id="189225260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42974097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42974097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685971204" w:edGrp="everyone"/>
      <w:r w:rsidR="00FF1569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68597120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36267670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FF1569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73626767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35012413" w:edGrp="everyone"/>
      <w:r w:rsidR="007463A1">
        <w:rPr>
          <w:b/>
          <w:sz w:val="28"/>
          <w:szCs w:val="28"/>
        </w:rPr>
        <w:t>20</w:t>
      </w:r>
      <w:permEnd w:id="1535012413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847072335" w:edGrp="everyone"/>
      <w:r w:rsidR="00A863CF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 </w:t>
      </w:r>
      <w:permEnd w:id="84707233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085362799" w:edGrp="everyone"/>
      <w:r w:rsidR="00FF1569"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</w:t>
      </w:r>
      <w:permEnd w:id="2085362799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FF1569" w:rsidRPr="00FF1569" w:rsidRDefault="00FF1569" w:rsidP="00FF1569">
      <w:pPr>
        <w:pStyle w:val="1"/>
        <w:numPr>
          <w:ilvl w:val="0"/>
          <w:numId w:val="0"/>
        </w:numPr>
        <w:spacing w:before="240" w:after="240"/>
      </w:pPr>
      <w:permStart w:id="844642078" w:edGrp="everyone"/>
      <w:r w:rsidRPr="00FF1569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捕获并分析以太网的帧，获取目标与源网卡的</w:t>
      </w:r>
      <w:r w:rsidRPr="00FF1569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MAC </w:t>
      </w:r>
      <w:r w:rsidRPr="00FF1569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ermEnd w:id="844642078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A863CF" w:rsidP="00491B9C">
      <w:pPr>
        <w:pStyle w:val="a0"/>
        <w:spacing w:before="120" w:after="120"/>
        <w:ind w:firstLine="480"/>
      </w:pPr>
      <w:permStart w:id="1409225043" w:edGrp="everyone"/>
      <w:r>
        <w:t>Windows10,</w:t>
      </w:r>
      <w:r w:rsidR="00FF1569">
        <w:rPr>
          <w:rFonts w:hint="eastAsia"/>
        </w:rPr>
        <w:t>wincap</w:t>
      </w:r>
      <w:r w:rsidR="00FF1569">
        <w:t>4.1.2</w:t>
      </w:r>
      <w:r>
        <w:t>,C</w:t>
      </w:r>
      <w:r w:rsidR="00FF1569">
        <w:t>++,visual studio2019</w:t>
      </w:r>
      <w:bookmarkStart w:id="0" w:name="_GoBack"/>
      <w:bookmarkEnd w:id="0"/>
    </w:p>
    <w:permEnd w:id="140922504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A863CF" w:rsidRDefault="00821A10" w:rsidP="00A863CF">
      <w:pPr>
        <w:pStyle w:val="1"/>
        <w:numPr>
          <w:ilvl w:val="0"/>
          <w:numId w:val="0"/>
        </w:numPr>
        <w:spacing w:before="240" w:after="240"/>
      </w:pPr>
      <w:permStart w:id="1255021614" w:edGrp="everyone"/>
      <w:r w:rsidRPr="00821A10">
        <w:rPr>
          <w:noProof/>
        </w:rPr>
        <w:drawing>
          <wp:inline distT="0" distB="0" distL="0" distR="0" wp14:anchorId="45399234" wp14:editId="6BAB6643">
            <wp:extent cx="5486400" cy="4161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获取本机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A863CF" w:rsidRDefault="00FF1569" w:rsidP="00A863CF">
      <w:pPr>
        <w:pStyle w:val="1"/>
        <w:numPr>
          <w:ilvl w:val="0"/>
          <w:numId w:val="0"/>
        </w:numPr>
        <w:spacing w:before="240" w:after="240"/>
      </w:pPr>
      <w:r w:rsidRPr="00FF1569">
        <w:lastRenderedPageBreak/>
        <w:drawing>
          <wp:inline distT="0" distB="0" distL="0" distR="0" wp14:anchorId="63A0B086" wp14:editId="2E800FB4">
            <wp:extent cx="5486400" cy="3462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6D6" w:rsidRPr="00BD66D6">
        <w:drawing>
          <wp:inline distT="0" distB="0" distL="0" distR="0" wp14:anchorId="0CEF7C49" wp14:editId="05F5E2B7">
            <wp:extent cx="5486400" cy="3293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6D6">
        <w:rPr>
          <w:rFonts w:hint="eastAsia"/>
        </w:rPr>
        <w:t>监听</w:t>
      </w:r>
      <w:r>
        <w:rPr>
          <w:rFonts w:hint="eastAsia"/>
        </w:rPr>
        <w:t>结果</w:t>
      </w:r>
    </w:p>
    <w:permEnd w:id="1255021614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A863CF" w:rsidRDefault="00A863CF" w:rsidP="004F7E27">
      <w:pPr>
        <w:pStyle w:val="a0"/>
        <w:spacing w:before="120" w:after="120"/>
        <w:ind w:firstLine="480"/>
      </w:pPr>
      <w:permStart w:id="2093708965" w:edGrp="everyone"/>
      <w:r>
        <w:rPr>
          <w:rFonts w:hint="eastAsia"/>
        </w:rPr>
        <w:t>了解了</w:t>
      </w:r>
      <w:r w:rsidR="00FF1569">
        <w:rPr>
          <w:rFonts w:hint="eastAsia"/>
        </w:rPr>
        <w:t>利用</w:t>
      </w:r>
      <w:r w:rsidR="00FF1569">
        <w:rPr>
          <w:rFonts w:hint="eastAsia"/>
        </w:rPr>
        <w:t>wincap</w:t>
      </w:r>
      <w:r w:rsidR="00FF1569">
        <w:rPr>
          <w:rFonts w:hint="eastAsia"/>
        </w:rPr>
        <w:t>监听以太网帧的基本流程和一些实用的</w:t>
      </w:r>
      <w:r w:rsidR="00FF1569">
        <w:rPr>
          <w:rFonts w:hint="eastAsia"/>
        </w:rPr>
        <w:t>vs</w:t>
      </w:r>
      <w:r w:rsidR="00FF1569">
        <w:rPr>
          <w:rFonts w:hint="eastAsia"/>
        </w:rPr>
        <w:t>使用技巧</w:t>
      </w:r>
    </w:p>
    <w:permEnd w:id="2093708965"/>
    <w:p w:rsidR="00D4081B" w:rsidRPr="00A863CF" w:rsidRDefault="00D4081B" w:rsidP="00A863CF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A863CF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2913" w:rsidRDefault="00732913" w:rsidP="007463A1">
      <w:r>
        <w:separator/>
      </w:r>
    </w:p>
  </w:endnote>
  <w:endnote w:type="continuationSeparator" w:id="0">
    <w:p w:rsidR="00732913" w:rsidRDefault="0073291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2913" w:rsidRDefault="00732913" w:rsidP="007463A1">
      <w:r>
        <w:separator/>
      </w:r>
    </w:p>
  </w:footnote>
  <w:footnote w:type="continuationSeparator" w:id="0">
    <w:p w:rsidR="00732913" w:rsidRDefault="0073291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CF"/>
    <w:rsid w:val="00020260"/>
    <w:rsid w:val="00097805"/>
    <w:rsid w:val="0011621D"/>
    <w:rsid w:val="001427F7"/>
    <w:rsid w:val="001A5A3B"/>
    <w:rsid w:val="002122E7"/>
    <w:rsid w:val="00361E53"/>
    <w:rsid w:val="003D6017"/>
    <w:rsid w:val="00454347"/>
    <w:rsid w:val="00491B9C"/>
    <w:rsid w:val="004F7E27"/>
    <w:rsid w:val="00542597"/>
    <w:rsid w:val="00732913"/>
    <w:rsid w:val="007463A1"/>
    <w:rsid w:val="00821A10"/>
    <w:rsid w:val="00892695"/>
    <w:rsid w:val="008B6D01"/>
    <w:rsid w:val="0097038D"/>
    <w:rsid w:val="00A863CF"/>
    <w:rsid w:val="00AC1E74"/>
    <w:rsid w:val="00B377AF"/>
    <w:rsid w:val="00BD66D6"/>
    <w:rsid w:val="00BE4DC3"/>
    <w:rsid w:val="00C049ED"/>
    <w:rsid w:val="00C07A96"/>
    <w:rsid w:val="00D328C3"/>
    <w:rsid w:val="00D4081B"/>
    <w:rsid w:val="00D44FE3"/>
    <w:rsid w:val="00D452BA"/>
    <w:rsid w:val="00D5691D"/>
    <w:rsid w:val="00DC75FE"/>
    <w:rsid w:val="00F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2B7F"/>
  <w15:chartTrackingRefBased/>
  <w15:docId w15:val="{AC1BE165-398F-4E2F-9559-E0B8033E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qdata\610080573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4A12-0DCD-4E3C-8300-75B91184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52</TotalTime>
  <Pages>5</Pages>
  <Words>42</Words>
  <Characters>240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a610080573@163.com</cp:lastModifiedBy>
  <cp:revision>3</cp:revision>
  <dcterms:created xsi:type="dcterms:W3CDTF">2020-03-02T00:34:00Z</dcterms:created>
  <dcterms:modified xsi:type="dcterms:W3CDTF">2020-03-22T06:07:00Z</dcterms:modified>
</cp:coreProperties>
</file>