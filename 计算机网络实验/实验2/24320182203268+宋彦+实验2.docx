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8988232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08988232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4920844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04920844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30826473" w:edGrp="everyone"/>
      <w:r w:rsidR="00A863CF">
        <w:rPr>
          <w:rFonts w:ascii="Times New Roman" w:hAnsi="Times New Roman" w:hint="eastAsia"/>
          <w:b/>
          <w:sz w:val="28"/>
          <w:szCs w:val="28"/>
          <w:u w:val="single"/>
        </w:rPr>
        <w:t>宋彦</w:t>
      </w:r>
      <w:permEnd w:id="113082647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27518024" w:edGrp="everyone"/>
      <w:r w:rsidR="00A863CF">
        <w:rPr>
          <w:rFonts w:ascii="Times New Roman" w:hAnsi="Times New Roman"/>
          <w:b/>
          <w:sz w:val="28"/>
          <w:szCs w:val="28"/>
          <w:u w:val="single"/>
        </w:rPr>
        <w:t>24320182203268</w:t>
      </w:r>
      <w:permEnd w:id="152751802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78406039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7840603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59337576" w:edGrp="everyone"/>
      <w:r w:rsidR="00A863CF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85933757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49311961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49311961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950298858" w:edGrp="everyone"/>
      <w:r w:rsidR="007463A1">
        <w:rPr>
          <w:b/>
          <w:sz w:val="28"/>
          <w:szCs w:val="28"/>
        </w:rPr>
        <w:t>20</w:t>
      </w:r>
      <w:permEnd w:id="1950298858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704880817" w:edGrp="everyone"/>
      <w:r w:rsidR="00A863CF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 </w:t>
      </w:r>
      <w:permEnd w:id="170488081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22868366" w:edGrp="everyone"/>
      <w:r w:rsidR="00A863CF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 </w:t>
      </w:r>
      <w:permEnd w:id="72286836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A863CF" w:rsidRPr="00D328C3" w:rsidRDefault="00A863CF" w:rsidP="00D328C3">
      <w:pPr>
        <w:pStyle w:val="a0"/>
        <w:spacing w:before="120" w:after="120"/>
        <w:ind w:firstLine="480"/>
      </w:pPr>
      <w:permStart w:id="39412158" w:edGrp="everyone"/>
      <w:r>
        <w:rPr>
          <w:rFonts w:hint="eastAsia"/>
        </w:rPr>
        <w:t>了解</w:t>
      </w:r>
      <w:r>
        <w:rPr>
          <w:rFonts w:hint="eastAsia"/>
        </w:rPr>
        <w:t>R</w:t>
      </w:r>
      <w:r>
        <w:t>S-232</w:t>
      </w:r>
    </w:p>
    <w:permEnd w:id="39412158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A863CF" w:rsidP="00491B9C">
      <w:pPr>
        <w:pStyle w:val="a0"/>
        <w:spacing w:before="120" w:after="120"/>
        <w:ind w:firstLine="480"/>
      </w:pPr>
      <w:permStart w:id="1698643460" w:edGrp="everyone"/>
      <w:r>
        <w:t>Windows10,Virtual Serail Port Driver6.9,C#</w:t>
      </w:r>
    </w:p>
    <w:permEnd w:id="1698643460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:rsidR="00A863CF" w:rsidRDefault="00A863CF" w:rsidP="00A863CF">
      <w:pPr>
        <w:pStyle w:val="1"/>
        <w:numPr>
          <w:ilvl w:val="0"/>
          <w:numId w:val="0"/>
        </w:numPr>
        <w:spacing w:before="240" w:after="240"/>
      </w:pPr>
      <w:permStart w:id="620918839" w:edGrp="everyone"/>
      <w:r w:rsidRPr="00A863CF">
        <w:drawing>
          <wp:inline distT="0" distB="0" distL="0" distR="0" wp14:anchorId="21C182FC" wp14:editId="67DEF1BB">
            <wp:extent cx="5486400" cy="3536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通过</w:t>
      </w:r>
      <w:r>
        <w:rPr>
          <w:rFonts w:hint="eastAsia"/>
        </w:rPr>
        <w:t>vspd</w:t>
      </w:r>
      <w:r>
        <w:rPr>
          <w:rFonts w:hint="eastAsia"/>
        </w:rPr>
        <w:t>创建的两个虚拟串口</w:t>
      </w:r>
    </w:p>
    <w:p w:rsidR="00A863CF" w:rsidRDefault="00A863CF" w:rsidP="00A863CF">
      <w:pPr>
        <w:pStyle w:val="1"/>
        <w:numPr>
          <w:ilvl w:val="0"/>
          <w:numId w:val="0"/>
        </w:numPr>
        <w:spacing w:before="240" w:after="240"/>
      </w:pPr>
      <w:r w:rsidRPr="00A863C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drawing>
          <wp:inline distT="0" distB="0" distL="0" distR="0" wp14:anchorId="0A8EDD2F" wp14:editId="324A4A21">
            <wp:extent cx="5486400" cy="1368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建立的两个虚拟窗口实现通信</w:t>
      </w:r>
    </w:p>
    <w:permEnd w:id="620918839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A863CF" w:rsidRDefault="00A863CF" w:rsidP="004F7E27">
      <w:pPr>
        <w:pStyle w:val="a0"/>
        <w:spacing w:before="120" w:after="120"/>
        <w:ind w:firstLine="480"/>
      </w:pPr>
      <w:permStart w:id="912096525" w:edGrp="everyone"/>
      <w:r>
        <w:rPr>
          <w:rFonts w:hint="eastAsia"/>
        </w:rPr>
        <w:t>了解了</w:t>
      </w:r>
      <w:r>
        <w:rPr>
          <w:rFonts w:hint="eastAsia"/>
        </w:rPr>
        <w:t>R</w:t>
      </w:r>
      <w:r>
        <w:t>S-232</w:t>
      </w:r>
      <w:r>
        <w:rPr>
          <w:rFonts w:hint="eastAsia"/>
        </w:rPr>
        <w:t>除物理层外的传输特性，初步了解</w:t>
      </w:r>
      <w:r w:rsidR="001427F7">
        <w:rPr>
          <w:rFonts w:hint="eastAsia"/>
        </w:rPr>
        <w:t>如何通过编程实现两个串口间的通讯</w:t>
      </w:r>
      <w:bookmarkStart w:id="0" w:name="_GoBack"/>
      <w:bookmarkEnd w:id="0"/>
    </w:p>
    <w:permEnd w:id="912096525"/>
    <w:p w:rsidR="00D4081B" w:rsidRPr="00A863CF" w:rsidRDefault="00D4081B" w:rsidP="00A863CF">
      <w:pPr>
        <w:spacing w:before="120" w:after="120"/>
        <w:rPr>
          <w:rFonts w:ascii="Times New Roman" w:eastAsia="楷体" w:hAnsi="Times New Roman" w:hint="eastAsia"/>
          <w:b/>
          <w:bCs/>
          <w:color w:val="FF0000"/>
        </w:rPr>
      </w:pPr>
    </w:p>
    <w:sectPr w:rsidR="00D4081B" w:rsidRPr="00A863CF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DC3" w:rsidRDefault="00BE4DC3" w:rsidP="007463A1">
      <w:r>
        <w:separator/>
      </w:r>
    </w:p>
  </w:endnote>
  <w:endnote w:type="continuationSeparator" w:id="0">
    <w:p w:rsidR="00BE4DC3" w:rsidRDefault="00BE4DC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DC3" w:rsidRDefault="00BE4DC3" w:rsidP="007463A1">
      <w:r>
        <w:separator/>
      </w:r>
    </w:p>
  </w:footnote>
  <w:footnote w:type="continuationSeparator" w:id="0">
    <w:p w:rsidR="00BE4DC3" w:rsidRDefault="00BE4DC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3CF"/>
    <w:rsid w:val="00020260"/>
    <w:rsid w:val="00097805"/>
    <w:rsid w:val="0011621D"/>
    <w:rsid w:val="001427F7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863CF"/>
    <w:rsid w:val="00AC1E74"/>
    <w:rsid w:val="00B377AF"/>
    <w:rsid w:val="00BE4DC3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AC1BE165-398F-4E2F-9559-E0B8033E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qdata\610080573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754D-FBA5-4596-B8FB-CE683AEA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14</TotalTime>
  <Pages>3</Pages>
  <Words>42</Words>
  <Characters>241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a610080573@163.com</cp:lastModifiedBy>
  <cp:revision>1</cp:revision>
  <dcterms:created xsi:type="dcterms:W3CDTF">2020-03-02T00:34:00Z</dcterms:created>
  <dcterms:modified xsi:type="dcterms:W3CDTF">2020-03-02T00:48:00Z</dcterms:modified>
</cp:coreProperties>
</file>